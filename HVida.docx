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402"/>
        <w:gridCol w:w="6776"/>
      </w:tblGrid>
      <w:tr w:rsidR="002C2CDD" w:rsidRPr="00333CD3" w:rsidTr="00FE32D1">
        <w:tc>
          <w:tcPr>
            <w:tcW w:w="3402" w:type="dxa"/>
            <w:tcMar>
              <w:top w:w="504" w:type="dxa"/>
              <w:right w:w="720" w:type="dxa"/>
            </w:tcMar>
          </w:tcPr>
          <w:p w:rsidR="00523479" w:rsidRDefault="000A2332" w:rsidP="000A2332">
            <w:pPr>
              <w:pStyle w:val="Iniciales"/>
              <w:ind w:left="0"/>
              <w:jc w:val="left"/>
            </w:pPr>
            <w:r>
              <w:rPr>
                <w:noProof/>
                <w:lang w:val="es-GT" w:eastAsia="es-GT"/>
              </w:rPr>
              <w:drawing>
                <wp:anchor distT="0" distB="0" distL="114300" distR="114300" simplePos="0" relativeHeight="251660288" behindDoc="0" locked="0" layoutInCell="1" allowOverlap="1" wp14:anchorId="2E5C329F" wp14:editId="220EBDD4">
                  <wp:simplePos x="0" y="0"/>
                  <wp:positionH relativeFrom="column">
                    <wp:posOffset>217136</wp:posOffset>
                  </wp:positionH>
                  <wp:positionV relativeFrom="paragraph">
                    <wp:posOffset>20388</wp:posOffset>
                  </wp:positionV>
                  <wp:extent cx="1348949" cy="790832"/>
                  <wp:effectExtent l="0" t="0" r="3810" b="9525"/>
                  <wp:wrapNone/>
                  <wp:docPr id="5" name="Imagen 5" descr="Resultado de imagen para Logo de g4s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Logo de g4s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949" cy="79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>
              <w:rPr>
                <w:noProof/>
                <w:lang w:val="es-GT" w:eastAsia="es-G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74011B7" wp14:editId="7FF484B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63359AAF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78053D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46B0F9F740DF499F9C6B1632FF580CDD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</w:p>
          <w:p w:rsidR="002C2CDD" w:rsidRPr="00333CD3" w:rsidRDefault="000A2332" w:rsidP="007569C1">
            <w:r>
              <w:t>Mi objetivo como persona es ayudar y colaborar con la empresa, mejorar como persona y ganarme el puesto que deseo adquirir.</w:t>
            </w:r>
          </w:p>
          <w:p w:rsidR="002C2CDD" w:rsidRPr="00333CD3" w:rsidRDefault="0078053D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7FEDA290116A4BF49B7EEBE842D1C71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:rsidR="00741125" w:rsidRPr="00333CD3" w:rsidRDefault="000A2332" w:rsidP="000A2332">
            <w:r>
              <w:t>Me considero una persona obediente y capaz  de seguir ordenes sin ningún problema, además soy una persona que trabaja ordenadamente y con limpieza.</w:t>
            </w:r>
          </w:p>
        </w:tc>
        <w:tc>
          <w:tcPr>
            <w:tcW w:w="6776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776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78053D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ADB14D0F3A114EB99FB5D7FAE06FD4A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417E2">
                        <w:rPr>
                          <w:lang w:val="es-GT"/>
                        </w:rPr>
                        <w:t>Josue daniel lopez</w:t>
                      </w:r>
                    </w:sdtContent>
                  </w:sdt>
                </w:p>
                <w:p w:rsidR="00C612DA" w:rsidRPr="00333CD3" w:rsidRDefault="0078053D" w:rsidP="00CE06FE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A4CF6C26B4914C7B87447D71506E9AC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A2332">
                        <w:t>Bachiller en CÓMPUTO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81581A741D274B61AFC1284B587BCF8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E06FE" w:rsidRPr="00CE06FE">
                        <w:t>2</w:t>
                      </w:r>
                      <w:r w:rsidR="00FE32D1">
                        <w:t>da calle 11-79 villa nueva zona 4</w:t>
                      </w:r>
                    </w:sdtContent>
                  </w:sdt>
                </w:p>
              </w:tc>
            </w:tr>
          </w:tbl>
          <w:p w:rsidR="002C2CDD" w:rsidRPr="00333CD3" w:rsidRDefault="0078053D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04CEB00915544707A3943C51F0FEBE4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:rsidR="002C2CDD" w:rsidRPr="00333CD3" w:rsidRDefault="00FE32D1" w:rsidP="007569C1">
            <w:pPr>
              <w:pStyle w:val="Ttulo4"/>
            </w:pPr>
            <w:r>
              <w:rPr>
                <w:lang w:bidi="es-ES"/>
              </w:rPr>
              <w:t>bachillerato en computacion</w:t>
            </w:r>
            <w:r w:rsidR="002C2CDD" w:rsidRPr="00333CD3">
              <w:rPr>
                <w:lang w:bidi="es-ES"/>
              </w:rPr>
              <w:t xml:space="preserve"> • </w:t>
            </w:r>
            <w:r w:rsidR="000A2332">
              <w:t>25/11/2018</w:t>
            </w:r>
            <w:r w:rsidR="002C2CDD" w:rsidRPr="00333CD3">
              <w:rPr>
                <w:lang w:bidi="es-ES"/>
              </w:rPr>
              <w:t xml:space="preserve"> • </w:t>
            </w:r>
            <w:r w:rsidR="000A2332">
              <w:t>Liceo compu-market</w:t>
            </w:r>
          </w:p>
          <w:p w:rsidR="00FE32D1" w:rsidRDefault="00FE32D1" w:rsidP="00FE32D1">
            <w:r>
              <w:t>Ultimo año cursado y obtención de mi titulo de bachiller en computación con orientación cientifica</w:t>
            </w:r>
          </w:p>
          <w:p w:rsidR="00FE32D1" w:rsidRPr="00333CD3" w:rsidRDefault="00FE32D1" w:rsidP="00FE32D1">
            <w:pPr>
              <w:pStyle w:val="Ttulo4"/>
            </w:pPr>
            <w:r>
              <w:t>educacion basica</w:t>
            </w:r>
            <w:r w:rsidRPr="00333CD3">
              <w:rPr>
                <w:lang w:bidi="es-ES"/>
              </w:rPr>
              <w:t xml:space="preserve"> • </w:t>
            </w:r>
            <w:r>
              <w:t>12</w:t>
            </w:r>
            <w:r>
              <w:t>/</w:t>
            </w:r>
            <w:r>
              <w:t>10/2017</w:t>
            </w:r>
            <w:r w:rsidRPr="00333CD3">
              <w:rPr>
                <w:lang w:bidi="es-ES"/>
              </w:rPr>
              <w:t xml:space="preserve"> • </w:t>
            </w:r>
            <w:r>
              <w:t>instituto nacional de educacion basica</w:t>
            </w:r>
          </w:p>
          <w:p w:rsidR="00FE32D1" w:rsidRPr="00333CD3" w:rsidRDefault="00FE32D1" w:rsidP="00FE32D1">
            <w:r>
              <w:t>Estuve todos mis básicos desde primero básico hasta tercero basico</w:t>
            </w:r>
          </w:p>
          <w:p w:rsidR="00FE32D1" w:rsidRPr="00333CD3" w:rsidRDefault="00FE32D1" w:rsidP="007569C1"/>
          <w:p w:rsidR="002C2CDD" w:rsidRPr="00333CD3" w:rsidRDefault="00FE32D1" w:rsidP="007569C1">
            <w:pPr>
              <w:pStyle w:val="Ttulo3"/>
            </w:pPr>
            <w:r>
              <w:t>Referencias</w:t>
            </w:r>
          </w:p>
          <w:p w:rsidR="00741125" w:rsidRDefault="00FE32D1" w:rsidP="00FE32D1">
            <w:pPr>
              <w:pStyle w:val="Prrafodelista"/>
              <w:numPr>
                <w:ilvl w:val="0"/>
                <w:numId w:val="1"/>
              </w:numPr>
            </w:pPr>
            <w:r>
              <w:t>Héctor Interino</w:t>
            </w:r>
          </w:p>
          <w:p w:rsidR="00FE32D1" w:rsidRDefault="00FE32D1" w:rsidP="00FE32D1">
            <w:r>
              <w:t>Villa Nueva, Guatemala</w:t>
            </w:r>
          </w:p>
          <w:p w:rsidR="00FE32D1" w:rsidRDefault="00FE32D1" w:rsidP="00FE32D1">
            <w:r>
              <w:t>Teléfono: 1237-2158</w:t>
            </w:r>
          </w:p>
          <w:p w:rsidR="00FE32D1" w:rsidRDefault="00FE32D1" w:rsidP="00FE32D1">
            <w:r>
              <w:t>Amigo</w:t>
            </w:r>
          </w:p>
          <w:p w:rsidR="00FE32D1" w:rsidRDefault="00FE32D1" w:rsidP="00FE32D1">
            <w:r>
              <w:t xml:space="preserve">Email: </w:t>
            </w:r>
            <w:hyperlink r:id="rId10" w:history="1">
              <w:r w:rsidRPr="001F71EC">
                <w:rPr>
                  <w:rStyle w:val="Hipervnculo"/>
                </w:rPr>
                <w:t>tucurmelcoi@gmail.com</w:t>
              </w:r>
            </w:hyperlink>
          </w:p>
          <w:p w:rsidR="00FE32D1" w:rsidRDefault="00FE32D1" w:rsidP="00FE32D1">
            <w:pPr>
              <w:pStyle w:val="Prrafodelista"/>
              <w:numPr>
                <w:ilvl w:val="0"/>
                <w:numId w:val="1"/>
              </w:numPr>
            </w:pPr>
            <w:r>
              <w:t>Miguel Barillas</w:t>
            </w:r>
          </w:p>
          <w:p w:rsidR="00FE32D1" w:rsidRDefault="00FE32D1" w:rsidP="00FE32D1">
            <w:r>
              <w:t>Villa Nueva, Guatemala</w:t>
            </w:r>
          </w:p>
          <w:p w:rsidR="00FE32D1" w:rsidRDefault="00FE32D1" w:rsidP="00FE32D1">
            <w:r>
              <w:t>Teléfono: 4529-9821</w:t>
            </w:r>
          </w:p>
          <w:p w:rsidR="00FE32D1" w:rsidRDefault="00FE32D1" w:rsidP="00FE32D1">
            <w:r>
              <w:t>Amigo</w:t>
            </w:r>
          </w:p>
          <w:p w:rsidR="00FE32D1" w:rsidRDefault="00FE32D1" w:rsidP="00FE32D1">
            <w:r>
              <w:t xml:space="preserve">Email: </w:t>
            </w:r>
            <w:hyperlink r:id="rId11" w:history="1">
              <w:r w:rsidR="000417E2" w:rsidRPr="001F71EC">
                <w:rPr>
                  <w:rStyle w:val="Hipervnculo"/>
                </w:rPr>
                <w:t>barillasama123@gmail.com</w:t>
              </w:r>
            </w:hyperlink>
          </w:p>
          <w:p w:rsidR="000417E2" w:rsidRDefault="000417E2" w:rsidP="00FE32D1"/>
          <w:p w:rsidR="000417E2" w:rsidRPr="00333CD3" w:rsidRDefault="000417E2" w:rsidP="00FE32D1"/>
        </w:tc>
      </w:tr>
    </w:tbl>
    <w:p w:rsidR="00C660E5" w:rsidRDefault="00C660E5" w:rsidP="00E22E87">
      <w:pPr>
        <w:pStyle w:val="Sinespaciado"/>
      </w:pPr>
      <w:bookmarkStart w:id="0" w:name="_GoBack"/>
      <w:bookmarkEnd w:id="0"/>
    </w:p>
    <w:sectPr w:rsidR="00C660E5" w:rsidSect="000B628A">
      <w:headerReference w:type="default" r:id="rId12"/>
      <w:footerReference w:type="default" r:id="rId13"/>
      <w:footerReference w:type="first" r:id="rId14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53D" w:rsidRDefault="0078053D" w:rsidP="00713050">
      <w:pPr>
        <w:spacing w:line="240" w:lineRule="auto"/>
      </w:pPr>
      <w:r>
        <w:separator/>
      </w:r>
    </w:p>
  </w:endnote>
  <w:endnote w:type="continuationSeparator" w:id="0">
    <w:p w:rsidR="0078053D" w:rsidRDefault="0078053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771D9440" wp14:editId="44CD4C18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7687A1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12ECFD7A" wp14:editId="28C4F31C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32E9BB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26AF3F15" wp14:editId="2C13CE2A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313B7A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0ED8EA51" wp14:editId="32A1DCB9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F701E3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A3F38BB8E8BE4BA696AF27CD0B0130FD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A046652F8F114E499502CDF73F4A285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1E2559C5A88F4901B4191941FD19536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FE32D1" w:rsidP="00811117">
              <w:pPr>
                <w:pStyle w:val="Piedepgina"/>
              </w:pPr>
              <w:r>
                <w:rPr>
                  <w:lang w:val="es-GT"/>
                </w:rPr>
                <w:t>facebook</w:t>
              </w:r>
              <w:r>
                <w:rPr>
                  <w:lang w:val="es-GT"/>
                </w:rPr>
                <w:br/>
                <w:t>josue lopez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E06F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5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6"/>
      <w:gridCol w:w="2544"/>
      <w:gridCol w:w="2544"/>
    </w:tblGrid>
    <w:tr w:rsidR="00CE06FE" w:rsidTr="00CE06FE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E06FE" w:rsidRDefault="00CE06FE" w:rsidP="00217980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3968A3DD" wp14:editId="7E63289A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1D73E7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E06FE" w:rsidRDefault="00CE06FE" w:rsidP="00217980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0361C576" wp14:editId="58E0E09C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D8121E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E06FE" w:rsidRDefault="00CE06FE" w:rsidP="00217980">
          <w:pPr>
            <w:pStyle w:val="Piedepgina"/>
          </w:pPr>
          <w:r>
            <w:rPr>
              <w:noProof/>
              <w:lang w:val="es-GT" w:eastAsia="es-GT"/>
            </w:rPr>
            <w:drawing>
              <wp:inline distT="0" distB="0" distL="0" distR="0">
                <wp:extent cx="322460" cy="322460"/>
                <wp:effectExtent l="0" t="0" r="1905" b="1905"/>
                <wp:docPr id="7" name="Imagen 7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636" cy="371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E06FE" w:rsidTr="00CE06FE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:rsidR="00CE06FE" w:rsidRDefault="00CE06FE" w:rsidP="003C5528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1E2559C5A88F4901B4191941FD19536E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rPr>
                  <w:lang w:bidi="es-ES"/>
                </w:rPr>
                <w:t>Correo electrónico</w:t>
              </w:r>
            </w:sdtContent>
          </w:sdt>
        </w:p>
        <w:p w:rsidR="00CE06FE" w:rsidRPr="00CA3DF1" w:rsidRDefault="00CE06FE" w:rsidP="00CE06FE">
          <w:pPr>
            <w:jc w:val="center"/>
          </w:pPr>
          <w:r>
            <w:t>Josuelink02@gmail.com</w:t>
          </w: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E200D8D3061240CD8DDCAC5D04C4E7F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CE06FE" w:rsidRDefault="00CE06FE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  <w:p w:rsidR="00CE06FE" w:rsidRPr="00C2098A" w:rsidRDefault="00CE06FE" w:rsidP="00CE06FE">
          <w:pPr>
            <w:jc w:val="center"/>
          </w:pPr>
          <w:r>
            <w:t>5482-5247</w:t>
          </w: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Style w:val="Ttulo2Car"/>
            </w:r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CE06FE" w:rsidRPr="00C2098A" w:rsidRDefault="00FE32D1" w:rsidP="00FE32D1">
              <w:pPr>
                <w:jc w:val="center"/>
              </w:pPr>
              <w:r w:rsidRPr="00FE32D1">
                <w:rPr>
                  <w:rStyle w:val="Ttulo2Car"/>
                </w:rPr>
                <w:t>facebook</w:t>
              </w:r>
              <w:r w:rsidRPr="00FE32D1">
                <w:rPr>
                  <w:rStyle w:val="Ttulo2Car"/>
                </w:rPr>
                <w:br/>
                <w:t>josue lopez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53D" w:rsidRDefault="0078053D" w:rsidP="00713050">
      <w:pPr>
        <w:spacing w:line="240" w:lineRule="auto"/>
      </w:pPr>
      <w:r>
        <w:separator/>
      </w:r>
    </w:p>
  </w:footnote>
  <w:footnote w:type="continuationSeparator" w:id="0">
    <w:p w:rsidR="0078053D" w:rsidRDefault="0078053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265B90F" wp14:editId="437964B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00E409AC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660E5">
                <w:t>S</w:t>
              </w:r>
              <w:r w:rsidR="00C660E5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8053D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417E2">
                      <w:rPr>
                        <w:lang w:val="es-GT"/>
                      </w:rPr>
                      <w:t>Josue daniel lopez</w:t>
                    </w:r>
                  </w:sdtContent>
                </w:sdt>
              </w:p>
              <w:p w:rsidR="001A5CA9" w:rsidRDefault="0078053D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A2332">
                      <w:rPr>
                        <w:lang w:val="es-GT"/>
                      </w:rPr>
                      <w:t>Bachiller en CÓMPUTO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32D1">
                      <w:rPr>
                        <w:lang w:val="es-GT"/>
                      </w:rPr>
                      <w:t>2da calle 11-79 villa nueva zona 4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96810"/>
    <w:multiLevelType w:val="hybridMultilevel"/>
    <w:tmpl w:val="B2F4A9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32"/>
    <w:rsid w:val="000417E2"/>
    <w:rsid w:val="00091382"/>
    <w:rsid w:val="000A233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8053D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06FE"/>
    <w:rsid w:val="00CE18D5"/>
    <w:rsid w:val="00D04109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E32D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17BB5-DFE1-4357-83E1-CCDDE502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unhideWhenUsed/>
    <w:qFormat/>
    <w:rsid w:val="00FE32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3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rillasama123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ucurmelcoi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LCM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B0F9F740DF499F9C6B1632FF580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755CC-A9E0-42B1-9C1F-31A5BC10E4D3}"/>
      </w:docPartPr>
      <w:docPartBody>
        <w:p w:rsidR="00000000" w:rsidRDefault="00161EAA">
          <w:pPr>
            <w:pStyle w:val="46B0F9F740DF499F9C6B1632FF580CD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7FEDA290116A4BF49B7EEBE842D1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2B297-12D2-4F93-B25D-06245167AA92}"/>
      </w:docPartPr>
      <w:docPartBody>
        <w:p w:rsidR="00000000" w:rsidRDefault="00161EAA">
          <w:pPr>
            <w:pStyle w:val="7FEDA290116A4BF49B7EEBE842D1C71F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ADB14D0F3A114EB99FB5D7FAE06F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31603-CB90-4112-9EB9-3496FDFAE350}"/>
      </w:docPartPr>
      <w:docPartBody>
        <w:p w:rsidR="00000000" w:rsidRDefault="00161EAA">
          <w:pPr>
            <w:pStyle w:val="ADB14D0F3A114EB99FB5D7FAE06FD4A6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A4CF6C26B4914C7B87447D71506E9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C82A5-32E7-4C6E-A6F0-506DBEE94374}"/>
      </w:docPartPr>
      <w:docPartBody>
        <w:p w:rsidR="00000000" w:rsidRDefault="00161EAA">
          <w:pPr>
            <w:pStyle w:val="A4CF6C26B4914C7B87447D71506E9AC0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81581A741D274B61AFC1284B587BC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E388A-F674-49FD-8FC2-7D196F9AB17B}"/>
      </w:docPartPr>
      <w:docPartBody>
        <w:p w:rsidR="00000000" w:rsidRDefault="00161EAA">
          <w:pPr>
            <w:pStyle w:val="81581A741D274B61AFC1284B587BCF82"/>
          </w:pPr>
          <w:r w:rsidRPr="00333CD3">
            <w:rPr>
              <w:lang w:bidi="es-ES"/>
            </w:rPr>
            <w:t xml:space="preserve">Vínculo a otras propiedades en línea: Cartera, sitio web o </w:t>
          </w:r>
          <w:r w:rsidRPr="00333CD3">
            <w:rPr>
              <w:lang w:bidi="es-ES"/>
            </w:rPr>
            <w:t>blog</w:t>
          </w:r>
        </w:p>
      </w:docPartBody>
    </w:docPart>
    <w:docPart>
      <w:docPartPr>
        <w:name w:val="04CEB00915544707A3943C51F0FE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7ADAA-6941-45A3-AB25-3C71BB28E50E}"/>
      </w:docPartPr>
      <w:docPartBody>
        <w:p w:rsidR="00000000" w:rsidRDefault="00161EAA">
          <w:pPr>
            <w:pStyle w:val="04CEB00915544707A3943C51F0FEBE46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A3F38BB8E8BE4BA696AF27CD0B013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C5D0-6DFE-4D78-8E72-BFE8B47B64F7}"/>
      </w:docPartPr>
      <w:docPartBody>
        <w:p w:rsidR="00000000" w:rsidRDefault="00161EAA">
          <w:pPr>
            <w:pStyle w:val="A3F38BB8E8BE4BA696AF27CD0B0130FD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A046652F8F114E499502CDF73F4A2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D5030-DBC7-4E9D-AE01-2297F8D8CEF4}"/>
      </w:docPartPr>
      <w:docPartBody>
        <w:p w:rsidR="00000000" w:rsidRDefault="00161EAA">
          <w:pPr>
            <w:pStyle w:val="A046652F8F114E499502CDF73F4A2859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1E2559C5A88F4901B4191941FD19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0F228-62EB-4339-A740-272F7DBD9ACC}"/>
      </w:docPartPr>
      <w:docPartBody>
        <w:p w:rsidR="00000000" w:rsidRDefault="00964E00" w:rsidP="00964E00">
          <w:pPr>
            <w:pStyle w:val="1E2559C5A88F4901B4191941FD19536E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E200D8D3061240CD8DDCAC5D04C4E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E0E2F-9A21-481A-9904-250920F8F2E7}"/>
      </w:docPartPr>
      <w:docPartBody>
        <w:p w:rsidR="00000000" w:rsidRDefault="00964E00" w:rsidP="00964E00">
          <w:pPr>
            <w:pStyle w:val="E200D8D3061240CD8DDCAC5D04C4E7F6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00"/>
    <w:rsid w:val="00161EAA"/>
    <w:rsid w:val="009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E30A7A6F664296862A0C778666F633">
    <w:name w:val="16E30A7A6F664296862A0C778666F633"/>
  </w:style>
  <w:style w:type="paragraph" w:customStyle="1" w:styleId="46B0F9F740DF499F9C6B1632FF580CDD">
    <w:name w:val="46B0F9F740DF499F9C6B1632FF580CDD"/>
  </w:style>
  <w:style w:type="paragraph" w:customStyle="1" w:styleId="D14C40BA36F44DFFBC7731460E7FD79E">
    <w:name w:val="D14C40BA36F44DFFBC7731460E7FD79E"/>
  </w:style>
  <w:style w:type="paragraph" w:customStyle="1" w:styleId="7FEDA290116A4BF49B7EEBE842D1C71F">
    <w:name w:val="7FEDA290116A4BF49B7EEBE842D1C71F"/>
  </w:style>
  <w:style w:type="paragraph" w:customStyle="1" w:styleId="2F721C34AF22401DA43BA9FD3E82C12D">
    <w:name w:val="2F721C34AF22401DA43BA9FD3E82C12D"/>
  </w:style>
  <w:style w:type="paragraph" w:customStyle="1" w:styleId="ADB14D0F3A114EB99FB5D7FAE06FD4A6">
    <w:name w:val="ADB14D0F3A114EB99FB5D7FAE06FD4A6"/>
  </w:style>
  <w:style w:type="paragraph" w:customStyle="1" w:styleId="A4CF6C26B4914C7B87447D71506E9AC0">
    <w:name w:val="A4CF6C26B4914C7B87447D71506E9AC0"/>
  </w:style>
  <w:style w:type="paragraph" w:customStyle="1" w:styleId="81581A741D274B61AFC1284B587BCF82">
    <w:name w:val="81581A741D274B61AFC1284B587BCF82"/>
  </w:style>
  <w:style w:type="paragraph" w:customStyle="1" w:styleId="3FA3126E9CD04CB3B2A85850992A1777">
    <w:name w:val="3FA3126E9CD04CB3B2A85850992A1777"/>
  </w:style>
  <w:style w:type="paragraph" w:customStyle="1" w:styleId="2C9B9A1AF27A4904B9C53C475BE83B59">
    <w:name w:val="2C9B9A1AF27A4904B9C53C475BE83B59"/>
  </w:style>
  <w:style w:type="paragraph" w:customStyle="1" w:styleId="FEB9964730624919916F93B897540F7B">
    <w:name w:val="FEB9964730624919916F93B897540F7B"/>
  </w:style>
  <w:style w:type="paragraph" w:customStyle="1" w:styleId="C1092931F3564438875A0C24A679D130">
    <w:name w:val="C1092931F3564438875A0C24A679D130"/>
  </w:style>
  <w:style w:type="paragraph" w:customStyle="1" w:styleId="24AD0E166F074B638B144790EE1C3410">
    <w:name w:val="24AD0E166F074B638B144790EE1C3410"/>
  </w:style>
  <w:style w:type="paragraph" w:customStyle="1" w:styleId="4315485610DB413ABB933FF601BBF2A3">
    <w:name w:val="4315485610DB413ABB933FF601BBF2A3"/>
  </w:style>
  <w:style w:type="paragraph" w:customStyle="1" w:styleId="F1BD41FBCBF242E8BABEF7A7FE95E3FE">
    <w:name w:val="F1BD41FBCBF242E8BABEF7A7FE95E3FE"/>
  </w:style>
  <w:style w:type="paragraph" w:customStyle="1" w:styleId="099FAA8C421E4CFD8EF2D6E07626DED8">
    <w:name w:val="099FAA8C421E4CFD8EF2D6E07626DED8"/>
  </w:style>
  <w:style w:type="paragraph" w:customStyle="1" w:styleId="09F6B76EB1384F2E87E2CCB0E2AEE38E">
    <w:name w:val="09F6B76EB1384F2E87E2CCB0E2AEE38E"/>
  </w:style>
  <w:style w:type="paragraph" w:customStyle="1" w:styleId="04CEB00915544707A3943C51F0FEBE46">
    <w:name w:val="04CEB00915544707A3943C51F0FEBE46"/>
  </w:style>
  <w:style w:type="paragraph" w:customStyle="1" w:styleId="7AF4FAA3003D4CE1A522DAF185E9ECBC">
    <w:name w:val="7AF4FAA3003D4CE1A522DAF185E9ECBC"/>
  </w:style>
  <w:style w:type="paragraph" w:customStyle="1" w:styleId="B679D1072D6544539A2171A533EC3584">
    <w:name w:val="B679D1072D6544539A2171A533EC3584"/>
  </w:style>
  <w:style w:type="paragraph" w:customStyle="1" w:styleId="CB84CD7ED03F4B5E953A534003998807">
    <w:name w:val="CB84CD7ED03F4B5E953A534003998807"/>
  </w:style>
  <w:style w:type="paragraph" w:customStyle="1" w:styleId="BCF1904599944991BD2F7333C27CCDA6">
    <w:name w:val="BCF1904599944991BD2F7333C27CCDA6"/>
  </w:style>
  <w:style w:type="paragraph" w:customStyle="1" w:styleId="84E75986B16147DB953F1897E4EB99FD">
    <w:name w:val="84E75986B16147DB953F1897E4EB99FD"/>
  </w:style>
  <w:style w:type="paragraph" w:customStyle="1" w:styleId="A0B0F64C838D46BFB576E701DF161AA5">
    <w:name w:val="A0B0F64C838D46BFB576E701DF161AA5"/>
  </w:style>
  <w:style w:type="paragraph" w:customStyle="1" w:styleId="A3F38BB8E8BE4BA696AF27CD0B0130FD">
    <w:name w:val="A3F38BB8E8BE4BA696AF27CD0B0130FD"/>
  </w:style>
  <w:style w:type="paragraph" w:customStyle="1" w:styleId="1ACEFBFE80BA4DA9806DF759A25B0032">
    <w:name w:val="1ACEFBFE80BA4DA9806DF759A25B0032"/>
  </w:style>
  <w:style w:type="paragraph" w:customStyle="1" w:styleId="A046652F8F114E499502CDF73F4A2859">
    <w:name w:val="A046652F8F114E499502CDF73F4A2859"/>
  </w:style>
  <w:style w:type="paragraph" w:customStyle="1" w:styleId="7DE1E737908C4855B0F0EAF247904D13">
    <w:name w:val="7DE1E737908C4855B0F0EAF247904D13"/>
  </w:style>
  <w:style w:type="paragraph" w:customStyle="1" w:styleId="1E2559C5A88F4901B4191941FD19536E">
    <w:name w:val="1E2559C5A88F4901B4191941FD19536E"/>
    <w:rsid w:val="00964E00"/>
  </w:style>
  <w:style w:type="paragraph" w:customStyle="1" w:styleId="E200D8D3061240CD8DDCAC5D04C4E7F6">
    <w:name w:val="E200D8D3061240CD8DDCAC5D04C4E7F6"/>
    <w:rsid w:val="00964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facebook
josue lopez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75401-EE03-4D60-B83F-A1B2A6F0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33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Bachiller en CÓMPUTO</dc:subject>
  <dc:creator>Josue daniel lopez</dc:creator>
  <cp:keywords/>
  <dc:description>2da calle 11-79 villa nueva zona 4</dc:description>
  <cp:lastModifiedBy>AdministradorLCM</cp:lastModifiedBy>
  <cp:revision>1</cp:revision>
  <dcterms:created xsi:type="dcterms:W3CDTF">2018-08-15T16:12:00Z</dcterms:created>
  <dcterms:modified xsi:type="dcterms:W3CDTF">2018-08-15T16:45:00Z</dcterms:modified>
</cp:coreProperties>
</file>